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Your Name:"/>
        <w:tag w:val="Your Name:"/>
        <w:id w:val="-632254500"/>
        <w:placeholder>
          <w:docPart w:val="0477AB36056F4DC59DBA6C6A5845F7BC"/>
        </w:placeholder>
        <w:temporary/>
        <w:showingPlcHdr/>
        <w15:appearance w15:val="hidden"/>
      </w:sdtPr>
      <w:sdtEndPr/>
      <w:sdtContent>
        <w:p w:rsidR="00A27383" w:rsidRDefault="00A27383" w:rsidP="00965D17">
          <w:pPr>
            <w:pStyle w:val="Title"/>
          </w:pPr>
          <w:r>
            <w:t>Your Name</w:t>
          </w:r>
        </w:p>
      </w:sdtContent>
    </w:sdt>
    <w:p w:rsidR="00965D17" w:rsidRDefault="005F68C4" w:rsidP="00965D17">
      <w:sdt>
        <w:sdtPr>
          <w:alias w:val="Address, City, ST ZIP Code:"/>
          <w:tag w:val="Address, City, ST ZIP Code:"/>
          <w:id w:val="-593780209"/>
          <w:placeholder>
            <w:docPart w:val="6F08F82C62D3465FA37DF57662EDAFAE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965D17">
            <w:t>Address, City, ST ZIP Code</w:t>
          </w:r>
        </w:sdtContent>
      </w:sdt>
      <w:r w:rsidR="00965D17">
        <w:t> | </w:t>
      </w:r>
      <w:sdt>
        <w:sdtPr>
          <w:alias w:val="Telephone:"/>
          <w:tag w:val="Telephone:"/>
          <w:id w:val="-1416317146"/>
          <w:placeholder>
            <w:docPart w:val="F8972B8727964459A7F248C179A34233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965D17">
            <w:t>Telephone</w:t>
          </w:r>
        </w:sdtContent>
      </w:sdt>
      <w:r w:rsidR="00965D17">
        <w:t> | </w:t>
      </w:r>
      <w:sdt>
        <w:sdtPr>
          <w:alias w:val="Email:"/>
          <w:tag w:val="Email:"/>
          <w:id w:val="-391963670"/>
          <w:placeholder>
            <w:docPart w:val="B000F3F2F29C4782AD2B3B8F56050CA8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965D17">
            <w:t>Email</w:t>
          </w:r>
        </w:sdtContent>
      </w:sdt>
    </w:p>
    <w:sdt>
      <w:sdtPr>
        <w:alias w:val="Date:"/>
        <w:tag w:val="Date:"/>
        <w:id w:val="273684408"/>
        <w:placeholder>
          <w:docPart w:val="1493AD9AC5EA432EB6D7A445C96B9FB5"/>
        </w:placeholder>
        <w:temporary/>
        <w:showingPlcHdr/>
        <w15:appearance w15:val="hidden"/>
      </w:sdtPr>
      <w:sdtEndPr/>
      <w:sdtContent>
        <w:p w:rsidR="00965D17" w:rsidRPr="00005FAA" w:rsidRDefault="00965D17" w:rsidP="00965D17">
          <w:pPr>
            <w:pStyle w:val="Date"/>
          </w:pPr>
          <w:r>
            <w:t>Date</w:t>
          </w:r>
        </w:p>
      </w:sdtContent>
    </w:sdt>
    <w:sdt>
      <w:sdtPr>
        <w:alias w:val="Recipient Name:"/>
        <w:tag w:val="Recipient Name:"/>
        <w:id w:val="329652792"/>
        <w:placeholder>
          <w:docPart w:val="5D4CFA2C345E4244BDF9B1215B7A3320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965D17" w:rsidRDefault="00965D17" w:rsidP="00965D17">
          <w:pPr>
            <w:pStyle w:val="Address"/>
          </w:pPr>
          <w:r>
            <w:t>Recipient Name</w:t>
          </w:r>
        </w:p>
      </w:sdtContent>
    </w:sdt>
    <w:sdt>
      <w:sdtPr>
        <w:alias w:val="Title:"/>
        <w:tag w:val="Title:"/>
        <w:id w:val="-430813493"/>
        <w:placeholder>
          <w:docPart w:val="ADA8E1D18043442F958417D3FCE0F93C"/>
        </w:placeholder>
        <w:temporary/>
        <w:showingPlcHdr/>
        <w15:appearance w15:val="hidden"/>
      </w:sdtPr>
      <w:sdtEndPr/>
      <w:sdtContent>
        <w:p w:rsidR="0076387D" w:rsidRDefault="0076387D" w:rsidP="0076387D">
          <w:pPr>
            <w:pStyle w:val="Address"/>
          </w:pPr>
          <w:r>
            <w:t>Title</w:t>
          </w:r>
        </w:p>
      </w:sdtContent>
    </w:sdt>
    <w:p w:rsidR="0076387D" w:rsidRDefault="005F68C4" w:rsidP="0076387D">
      <w:pPr>
        <w:pStyle w:val="Address"/>
      </w:pPr>
      <w:sdt>
        <w:sdtPr>
          <w:alias w:val="Company:"/>
          <w:tag w:val="Company:"/>
          <w:id w:val="-1905982025"/>
          <w:placeholder>
            <w:docPart w:val="2DF15F4FBA22479DAB5027FC00FBC6F2"/>
          </w:placeholder>
          <w:temporary/>
          <w:showingPlcHdr/>
          <w15:appearance w15:val="hidden"/>
        </w:sdtPr>
        <w:sdtEndPr/>
        <w:sdtContent>
          <w:r w:rsidR="0076387D">
            <w:t>Company</w:t>
          </w:r>
        </w:sdtContent>
      </w:sdt>
    </w:p>
    <w:p w:rsidR="00965D17" w:rsidRDefault="005F68C4" w:rsidP="0076387D">
      <w:pPr>
        <w:pStyle w:val="Address"/>
      </w:pPr>
      <w:sdt>
        <w:sdtPr>
          <w:alias w:val="Address, City, ST ZIP Code:"/>
          <w:tag w:val="Address, City, ST ZIP Code:"/>
          <w:id w:val="1366563885"/>
          <w:placeholder>
            <w:docPart w:val="CB411D8130904A33B5494D24DF6F42CD"/>
          </w:placeholder>
          <w:temporary/>
          <w:showingPlcHdr/>
          <w15:appearance w15:val="hidden"/>
        </w:sdtPr>
        <w:sdtEndPr/>
        <w:sdtContent>
          <w:r w:rsidR="00965D17">
            <w:t>Address</w:t>
          </w:r>
          <w:r w:rsidR="00965D17">
            <w:br/>
            <w:t>City, ST  ZIP Code</w:t>
          </w:r>
        </w:sdtContent>
      </w:sdt>
    </w:p>
    <w:p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4D68EDB50ABB4BFB92422DB68978137E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>
            <w:t>Recipient Name</w:t>
          </w:r>
        </w:sdtContent>
      </w:sdt>
      <w:r>
        <w:t>:</w:t>
      </w:r>
    </w:p>
    <w:sdt>
      <w:sdtPr>
        <w:alias w:val="Message Body:"/>
        <w:tag w:val="Message Body:"/>
        <w:id w:val="-1366517234"/>
        <w:placeholder>
          <w:docPart w:val="AC07DFA85AB74687BD03C916095C0459"/>
        </w:placeholder>
        <w:temporary/>
        <w:showingPlcHdr/>
        <w15:appearance w15:val="hidden"/>
      </w:sdtPr>
      <w:sdtEndPr/>
      <w:sdtContent>
        <w:p w:rsidR="00965D17" w:rsidRDefault="00965D17" w:rsidP="00965D17">
          <w:r>
            <w:t xml:space="preserve">To get started right away, just </w:t>
          </w:r>
          <w:r w:rsidR="008F15C5">
            <w:t>click</w:t>
          </w:r>
          <w:r>
            <w:t xml:space="preserve"> any placeholder text (such as this) and start typing to replace it with your own.</w:t>
          </w:r>
        </w:p>
        <w:p w:rsidR="00965D17" w:rsidRDefault="00965D17" w:rsidP="00965D17">
          <w:r>
            <w:t xml:space="preserve">Want to insert a picture from your files or add a shape, text box, or table? You got it! On the Insert tab of the ribbon, just </w:t>
          </w:r>
          <w:r w:rsidR="008F15C5">
            <w:t>click</w:t>
          </w:r>
          <w:r>
            <w:t xml:space="preserve"> the option you need. </w:t>
          </w:r>
        </w:p>
        <w:p w:rsidR="00965D17" w:rsidRDefault="00965D17" w:rsidP="00965D17">
          <w:r>
            <w:t>Find even more easy-to-use tools on the Insert tab, such as to add a hyperlink, insert a comment, or add automatic page numbering.</w:t>
          </w:r>
        </w:p>
      </w:sdtContent>
    </w:sdt>
    <w:p w:rsidR="00965D17" w:rsidRDefault="005F68C4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FE7E780A255B4D63BA334C008E5C44F0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2774D5507EFB481DAAB6591193AD7EF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302A2C" w:rsidRDefault="00432D39" w:rsidP="00302A2C">
          <w:pPr>
            <w:pStyle w:val="Signature"/>
          </w:pPr>
          <w:r>
            <w:t>Xbudi</w:t>
          </w:r>
        </w:p>
      </w:sdtContent>
    </w:sdt>
    <w:p w:rsidR="00432D39" w:rsidRDefault="00432D39" w:rsidP="00432D39"/>
    <w:p w:rsidR="00432D39" w:rsidRDefault="00432D39" w:rsidP="00432D39"/>
    <w:p w:rsidR="00432D39" w:rsidRDefault="00432D39">
      <w:r>
        <w:br w:type="page"/>
      </w:r>
    </w:p>
    <w:p w:rsidR="00432D39" w:rsidRDefault="00432D39" w:rsidP="00432D39">
      <w:pPr>
        <w:rPr>
          <w:lang w:val="id-ID"/>
        </w:rPr>
      </w:pPr>
      <w:r>
        <w:rPr>
          <w:lang w:val="id-ID"/>
        </w:rPr>
        <w:lastRenderedPageBreak/>
        <w:t>Halaman kedua</w:t>
      </w:r>
    </w:p>
    <w:p w:rsidR="00432D39" w:rsidRDefault="00432D39" w:rsidP="00432D39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432D39">
        <w:rPr>
          <w:rFonts w:ascii="Arial" w:hAnsi="Arial" w:cs="Arial"/>
          <w:color w:val="333333"/>
          <w:spacing w:val="-1"/>
          <w:shd w:val="clear" w:color="auto" w:fill="FFFFFF"/>
        </w:rPr>
        <w:t>A </w:t>
      </w:r>
      <w:proofErr w:type="spellStart"/>
      <w:proofErr w:type="gramStart"/>
      <w:r w:rsidRPr="00432D39">
        <w:rPr>
          <w:rFonts w:ascii="Consolas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url</w:t>
      </w:r>
      <w:proofErr w:type="spellEnd"/>
      <w:r w:rsidRPr="00432D39">
        <w:rPr>
          <w:rFonts w:ascii="Consolas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432D39">
        <w:rPr>
          <w:rFonts w:ascii="Consolas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…)</w:t>
      </w:r>
      <w:r w:rsidRPr="00432D39">
        <w:rPr>
          <w:rFonts w:ascii="Arial" w:hAnsi="Arial" w:cs="Arial"/>
          <w:color w:val="333333"/>
          <w:spacing w:val="-1"/>
          <w:shd w:val="clear" w:color="auto" w:fill="FFFFFF"/>
        </w:rPr>
        <w:t> or a comma separated list </w:t>
      </w:r>
      <w:proofErr w:type="spellStart"/>
      <w:r w:rsidRPr="00432D39">
        <w:rPr>
          <w:rFonts w:ascii="Consolas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url</w:t>
      </w:r>
      <w:proofErr w:type="spellEnd"/>
      <w:r w:rsidRPr="00432D39">
        <w:rPr>
          <w:rFonts w:ascii="Consolas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(…), </w:t>
      </w:r>
      <w:proofErr w:type="spellStart"/>
      <w:r w:rsidRPr="00432D39">
        <w:rPr>
          <w:rFonts w:ascii="Consolas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url</w:t>
      </w:r>
      <w:proofErr w:type="spellEnd"/>
      <w:r w:rsidRPr="00432D39">
        <w:rPr>
          <w:rFonts w:ascii="Consolas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(…), …</w:t>
      </w:r>
      <w:r w:rsidRPr="00432D39">
        <w:rPr>
          <w:rFonts w:ascii="Arial" w:hAnsi="Arial" w:cs="Arial"/>
          <w:color w:val="333333"/>
          <w:spacing w:val="-1"/>
          <w:shd w:val="clear" w:color="auto" w:fill="FFFFFF"/>
        </w:rPr>
        <w:t>, pointing to an image file. More than one </w:t>
      </w:r>
      <w:hyperlink r:id="rId7" w:tooltip="The &lt;url&gt; CSS data type denotes a pointer to a resource, such as an image or a font. URLs can be used in numerous CSS properties, such as background-image, cursor, and list-style." w:history="1">
        <w:r w:rsidRPr="00432D39">
          <w:rPr>
            <w:rFonts w:ascii="Consolas" w:hAnsi="Consolas" w:cs="Courier New"/>
            <w:color w:val="3D7E9A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&lt;</w:t>
        </w:r>
        <w:proofErr w:type="spellStart"/>
        <w:proofErr w:type="gramStart"/>
        <w:r w:rsidRPr="00432D39">
          <w:rPr>
            <w:rFonts w:ascii="Consolas" w:hAnsi="Consolas" w:cs="Courier New"/>
            <w:color w:val="3D7E9A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url</w:t>
        </w:r>
        <w:proofErr w:type="spellEnd"/>
        <w:proofErr w:type="gramEnd"/>
        <w:r w:rsidRPr="00432D39">
          <w:rPr>
            <w:rFonts w:ascii="Consolas" w:hAnsi="Consolas" w:cs="Courier New"/>
            <w:color w:val="3D7E9A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&gt;</w:t>
        </w:r>
      </w:hyperlink>
      <w:r w:rsidRPr="00432D39">
        <w:rPr>
          <w:rFonts w:ascii="Arial" w:hAnsi="Arial" w:cs="Arial"/>
          <w:color w:val="333333"/>
          <w:spacing w:val="-1"/>
          <w:shd w:val="clear" w:color="auto" w:fill="FFFFFF"/>
        </w:rPr>
        <w:t> may be provided as fallbacks, in case some cursor image types are not supported. A non-URL fallback (one or more of the keyword values) </w:t>
      </w:r>
      <w:r w:rsidRPr="00432D39">
        <w:rPr>
          <w:rFonts w:ascii="Arial" w:hAnsi="Arial" w:cs="Arial"/>
          <w:i/>
          <w:iCs/>
          <w:color w:val="333333"/>
          <w:spacing w:val="-1"/>
          <w:bdr w:val="none" w:sz="0" w:space="0" w:color="auto" w:frame="1"/>
          <w:shd w:val="clear" w:color="auto" w:fill="FFFFFF"/>
        </w:rPr>
        <w:t>must</w:t>
      </w:r>
      <w:r w:rsidRPr="00432D39">
        <w:rPr>
          <w:rFonts w:ascii="Arial" w:hAnsi="Arial" w:cs="Arial"/>
          <w:color w:val="333333"/>
          <w:spacing w:val="-1"/>
          <w:shd w:val="clear" w:color="auto" w:fill="FFFFFF"/>
        </w:rPr>
        <w:t> be at the end of the fallback list. See </w:t>
      </w:r>
      <w:hyperlink r:id="rId8" w:tooltip="Using_URL_values_for_the_cursor_property" w:history="1">
        <w:r w:rsidRPr="00432D39">
          <w:rPr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Using URL values for the cursor property</w:t>
        </w:r>
      </w:hyperlink>
      <w:r w:rsidRPr="00432D39">
        <w:rPr>
          <w:rFonts w:ascii="Arial" w:hAnsi="Arial" w:cs="Arial"/>
          <w:color w:val="333333"/>
          <w:spacing w:val="-1"/>
          <w:shd w:val="clear" w:color="auto" w:fill="FFFFFF"/>
        </w:rPr>
        <w:t> for more details.</w:t>
      </w:r>
    </w:p>
    <w:p w:rsidR="00432D39" w:rsidRDefault="00432D39" w:rsidP="00432D39">
      <w:pPr>
        <w:rPr>
          <w:rStyle w:val="pspdfkit-6um8mrhfmv4j3nvtw9x41bv9fb"/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pspdfkit-6um8mrhfmv4j3nvtw9x41bv9fb"/>
          <w:rFonts w:ascii="Arial" w:hAnsi="Arial" w:cs="Arial"/>
          <w:color w:val="000000"/>
          <w:sz w:val="27"/>
          <w:szCs w:val="27"/>
          <w:shd w:val="clear" w:color="auto" w:fill="FFFFFF"/>
        </w:rPr>
        <w:t>This is a sample PDF document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>
        <w:rPr>
          <w:rStyle w:val="pspdfkit-6um8mrhfmv4j3nvtw9x41bv9fb"/>
          <w:rFonts w:ascii="Arial" w:hAnsi="Arial" w:cs="Arial"/>
          <w:color w:val="000000"/>
          <w:sz w:val="27"/>
          <w:szCs w:val="27"/>
          <w:shd w:val="clear" w:color="auto" w:fill="FFFFFF"/>
        </w:rPr>
        <w:t>that showcases the functionality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>
        <w:rPr>
          <w:rStyle w:val="pspdfkit-6um8mrhfmv4j3nvtw9x41bv9fb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and rendering of </w:t>
      </w:r>
      <w:proofErr w:type="spellStart"/>
      <w:r>
        <w:rPr>
          <w:rStyle w:val="pspdfkit-6um8mrhfmv4j3nvtw9x41bv9fb"/>
          <w:rFonts w:ascii="Arial" w:hAnsi="Arial" w:cs="Arial"/>
          <w:color w:val="000000"/>
          <w:sz w:val="27"/>
          <w:szCs w:val="27"/>
          <w:shd w:val="clear" w:color="auto" w:fill="FFFFFF"/>
        </w:rPr>
        <w:t>PSPDFKit</w:t>
      </w:r>
      <w:proofErr w:type="spellEnd"/>
      <w:r>
        <w:rPr>
          <w:rStyle w:val="pspdfkit-6um8mrhfmv4j3nvtw9x41bv9fb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for Web</w:t>
      </w:r>
      <w:proofErr w:type="gramStart"/>
      <w:r>
        <w:rPr>
          <w:rStyle w:val="pspdfkit-6um8mrhfmv4j3nvtw9x41bv9fb"/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>
        <w:rPr>
          <w:rStyle w:val="pspdfkit-6um8mrhfmv4j3nvtw9x41bv9fb"/>
          <w:rFonts w:ascii="Arial" w:hAnsi="Arial" w:cs="Arial"/>
          <w:color w:val="000000"/>
          <w:sz w:val="27"/>
          <w:szCs w:val="27"/>
          <w:shd w:val="clear" w:color="auto" w:fill="FFFFFF"/>
        </w:rPr>
        <w:t>our JavaScript-based PDF SDK.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>
        <w:rPr>
          <w:rStyle w:val="pspdfkit-6um8mrhfmv4j3nvtw9x41bv9fb"/>
          <w:rFonts w:ascii="Arial" w:hAnsi="Arial" w:cs="Arial"/>
          <w:color w:val="000000"/>
          <w:sz w:val="27"/>
          <w:szCs w:val="27"/>
          <w:shd w:val="clear" w:color="auto" w:fill="FFFFFF"/>
        </w:rPr>
        <w:t>If you have any additional questions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>
        <w:rPr>
          <w:rStyle w:val="pspdfkit-6um8mrhfmv4j3nvtw9x41bv9fb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regarding </w:t>
      </w:r>
      <w:proofErr w:type="spellStart"/>
      <w:r>
        <w:rPr>
          <w:rStyle w:val="pspdfkit-6um8mrhfmv4j3nvtw9x41bv9fb"/>
          <w:rFonts w:ascii="Arial" w:hAnsi="Arial" w:cs="Arial"/>
          <w:color w:val="000000"/>
          <w:sz w:val="27"/>
          <w:szCs w:val="27"/>
          <w:shd w:val="clear" w:color="auto" w:fill="FFFFFF"/>
        </w:rPr>
        <w:t>PSPDFKit</w:t>
      </w:r>
      <w:proofErr w:type="spellEnd"/>
      <w:r>
        <w:rPr>
          <w:rStyle w:val="pspdfkit-6um8mrhfmv4j3nvtw9x41bv9fb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for Web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>
        <w:rPr>
          <w:rStyle w:val="pspdfkit-6um8mrhfmv4j3nvtw9x41bv9fb"/>
          <w:rFonts w:ascii="Arial" w:hAnsi="Arial" w:cs="Arial"/>
          <w:color w:val="000000"/>
          <w:sz w:val="27"/>
          <w:szCs w:val="27"/>
          <w:shd w:val="clear" w:color="auto" w:fill="FFFFFF"/>
        </w:rPr>
        <w:t>or our other SDK products, please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>
        <w:rPr>
          <w:rStyle w:val="pspdfkit-6um8mrhfmv4j3nvtw9x41bv9fb"/>
          <w:rFonts w:ascii="Arial" w:hAnsi="Arial" w:cs="Arial"/>
          <w:color w:val="000000"/>
          <w:sz w:val="27"/>
          <w:szCs w:val="27"/>
          <w:shd w:val="clear" w:color="auto" w:fill="FFFFFF"/>
        </w:rPr>
        <w:t>get in touch</w:t>
      </w:r>
    </w:p>
    <w:p w:rsidR="00432D39" w:rsidRDefault="00432D39" w:rsidP="00432D39">
      <w:pPr>
        <w:rPr>
          <w:rStyle w:val="pspdfkit-6um8mrhfmv4j3nvtw9x41bv9fb"/>
          <w:rFonts w:ascii="Arial" w:hAnsi="Arial" w:cs="Arial"/>
          <w:color w:val="000000"/>
          <w:sz w:val="27"/>
          <w:szCs w:val="27"/>
          <w:shd w:val="clear" w:color="auto" w:fill="FFFFFF"/>
        </w:rPr>
      </w:pPr>
      <w:bookmarkStart w:id="0" w:name="_GoBack"/>
      <w:r>
        <w:rPr>
          <w:noProof/>
          <w:lang w:val="id-ID" w:eastAsia="id-ID"/>
        </w:rPr>
        <w:drawing>
          <wp:inline distT="0" distB="0" distL="0" distR="0" wp14:anchorId="354F5E14" wp14:editId="40D8E375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bib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2D39" w:rsidRPr="00432D39" w:rsidRDefault="00432D39" w:rsidP="00432D39">
      <w:pPr>
        <w:rPr>
          <w:lang w:val="id-ID"/>
        </w:rPr>
      </w:pPr>
    </w:p>
    <w:sectPr w:rsidR="00432D39" w:rsidRPr="00432D39" w:rsidSect="00673C35">
      <w:footerReference w:type="default" r:id="rId10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8C4" w:rsidRDefault="005F68C4">
      <w:pPr>
        <w:spacing w:after="0"/>
      </w:pPr>
      <w:r>
        <w:separator/>
      </w:r>
    </w:p>
  </w:endnote>
  <w:endnote w:type="continuationSeparator" w:id="0">
    <w:p w:rsidR="005F68C4" w:rsidRDefault="005F68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32D3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8C4" w:rsidRDefault="005F68C4">
      <w:pPr>
        <w:spacing w:after="0"/>
      </w:pPr>
      <w:r>
        <w:separator/>
      </w:r>
    </w:p>
  </w:footnote>
  <w:footnote w:type="continuationSeparator" w:id="0">
    <w:p w:rsidR="005F68C4" w:rsidRDefault="005F68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39"/>
    <w:rsid w:val="000D5AB1"/>
    <w:rsid w:val="002045EB"/>
    <w:rsid w:val="00293B83"/>
    <w:rsid w:val="00302A2C"/>
    <w:rsid w:val="00381669"/>
    <w:rsid w:val="00432D39"/>
    <w:rsid w:val="0052105A"/>
    <w:rsid w:val="005F68C4"/>
    <w:rsid w:val="00673C35"/>
    <w:rsid w:val="006A3CE7"/>
    <w:rsid w:val="0076387D"/>
    <w:rsid w:val="008F15C5"/>
    <w:rsid w:val="00965D17"/>
    <w:rsid w:val="00A27383"/>
    <w:rsid w:val="00A736B0"/>
    <w:rsid w:val="00C83E3C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EF85D-556A-4AFC-9B30-B2E0EAE5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Emphasis">
    <w:name w:val="Emphasis"/>
    <w:basedOn w:val="DefaultParagraphFont"/>
    <w:uiPriority w:val="20"/>
    <w:qFormat/>
    <w:rsid w:val="00432D39"/>
    <w:rPr>
      <w:i/>
      <w:iCs/>
    </w:rPr>
  </w:style>
  <w:style w:type="character" w:customStyle="1" w:styleId="pspdfkit-6um8mrhfmv4j3nvtw9x41bv9fb">
    <w:name w:val="pspdfkit-6um8mrhfmv4j3nvtw9x41bv9fb"/>
    <w:basedOn w:val="DefaultParagraphFont"/>
    <w:rsid w:val="0043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CSS/Using_URL_values_for_the_cursor_proper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url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budi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77AB36056F4DC59DBA6C6A5845F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5143D-23B8-4563-86D4-2970832A6C67}"/>
      </w:docPartPr>
      <w:docPartBody>
        <w:p w:rsidR="00000000" w:rsidRDefault="008E3618">
          <w:pPr>
            <w:pStyle w:val="0477AB36056F4DC59DBA6C6A5845F7BC"/>
          </w:pPr>
          <w:r>
            <w:t>Your Name</w:t>
          </w:r>
        </w:p>
      </w:docPartBody>
    </w:docPart>
    <w:docPart>
      <w:docPartPr>
        <w:name w:val="6F08F82C62D3465FA37DF57662EDA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7A092-BAB3-4EA0-BC30-E3C5352CFD17}"/>
      </w:docPartPr>
      <w:docPartBody>
        <w:p w:rsidR="00000000" w:rsidRDefault="008E3618">
          <w:pPr>
            <w:pStyle w:val="6F08F82C62D3465FA37DF57662EDAFAE"/>
          </w:pPr>
          <w:r>
            <w:t>Address, City, ST ZIP Code</w:t>
          </w:r>
        </w:p>
      </w:docPartBody>
    </w:docPart>
    <w:docPart>
      <w:docPartPr>
        <w:name w:val="F8972B8727964459A7F248C179A34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3F77D-5D1C-424C-A389-AF3A25E1AC4C}"/>
      </w:docPartPr>
      <w:docPartBody>
        <w:p w:rsidR="00000000" w:rsidRDefault="008E3618">
          <w:pPr>
            <w:pStyle w:val="F8972B8727964459A7F248C179A34233"/>
          </w:pPr>
          <w:r>
            <w:t>Telephone</w:t>
          </w:r>
        </w:p>
      </w:docPartBody>
    </w:docPart>
    <w:docPart>
      <w:docPartPr>
        <w:name w:val="B000F3F2F29C4782AD2B3B8F56050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7202B-B1CE-47F3-8FC8-F228E156F9CB}"/>
      </w:docPartPr>
      <w:docPartBody>
        <w:p w:rsidR="00000000" w:rsidRDefault="008E3618">
          <w:pPr>
            <w:pStyle w:val="B000F3F2F29C4782AD2B3B8F56050CA8"/>
          </w:pPr>
          <w:r>
            <w:t>Email</w:t>
          </w:r>
        </w:p>
      </w:docPartBody>
    </w:docPart>
    <w:docPart>
      <w:docPartPr>
        <w:name w:val="1493AD9AC5EA432EB6D7A445C96B9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72CB6-5406-412E-9648-BC826F8132E2}"/>
      </w:docPartPr>
      <w:docPartBody>
        <w:p w:rsidR="00000000" w:rsidRDefault="008E3618">
          <w:pPr>
            <w:pStyle w:val="1493AD9AC5EA432EB6D7A445C96B9FB5"/>
          </w:pPr>
          <w:r>
            <w:t>Date</w:t>
          </w:r>
        </w:p>
      </w:docPartBody>
    </w:docPart>
    <w:docPart>
      <w:docPartPr>
        <w:name w:val="5D4CFA2C345E4244BDF9B1215B7A3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DC800-8CC0-48AD-9CED-DDB57D62174E}"/>
      </w:docPartPr>
      <w:docPartBody>
        <w:p w:rsidR="00000000" w:rsidRDefault="008E3618">
          <w:pPr>
            <w:pStyle w:val="5D4CFA2C345E4244BDF9B1215B7A3320"/>
          </w:pPr>
          <w:r>
            <w:t>Recipient Name</w:t>
          </w:r>
        </w:p>
      </w:docPartBody>
    </w:docPart>
    <w:docPart>
      <w:docPartPr>
        <w:name w:val="ADA8E1D18043442F958417D3FCE0F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6AEB3-2CD9-474A-9BAB-A3E28A517E28}"/>
      </w:docPartPr>
      <w:docPartBody>
        <w:p w:rsidR="00000000" w:rsidRDefault="008E3618">
          <w:pPr>
            <w:pStyle w:val="ADA8E1D18043442F958417D3FCE0F93C"/>
          </w:pPr>
          <w:r>
            <w:t>Title</w:t>
          </w:r>
        </w:p>
      </w:docPartBody>
    </w:docPart>
    <w:docPart>
      <w:docPartPr>
        <w:name w:val="2DF15F4FBA22479DAB5027FC00FB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A22F0-EAFD-4FF0-A207-EE828BD71612}"/>
      </w:docPartPr>
      <w:docPartBody>
        <w:p w:rsidR="00000000" w:rsidRDefault="008E3618">
          <w:pPr>
            <w:pStyle w:val="2DF15F4FBA22479DAB5027FC00FBC6F2"/>
          </w:pPr>
          <w:r>
            <w:t>Company</w:t>
          </w:r>
        </w:p>
      </w:docPartBody>
    </w:docPart>
    <w:docPart>
      <w:docPartPr>
        <w:name w:val="CB411D8130904A33B5494D24DF6F4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3F8B6-449A-4C68-AFA8-45CB3A96FAC6}"/>
      </w:docPartPr>
      <w:docPartBody>
        <w:p w:rsidR="00000000" w:rsidRDefault="008E3618">
          <w:pPr>
            <w:pStyle w:val="CB411D8130904A33B5494D24DF6F42CD"/>
          </w:pPr>
          <w:r>
            <w:t>Address</w:t>
          </w:r>
          <w:r>
            <w:br/>
            <w:t>City, ST  ZIP Code</w:t>
          </w:r>
        </w:p>
      </w:docPartBody>
    </w:docPart>
    <w:docPart>
      <w:docPartPr>
        <w:name w:val="4D68EDB50ABB4BFB92422DB689781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1C9D5-A4D8-4A30-9F80-33139A133529}"/>
      </w:docPartPr>
      <w:docPartBody>
        <w:p w:rsidR="00000000" w:rsidRDefault="008E3618">
          <w:pPr>
            <w:pStyle w:val="4D68EDB50ABB4BFB92422DB68978137E"/>
          </w:pPr>
          <w:r>
            <w:t>Recipient Name</w:t>
          </w:r>
        </w:p>
      </w:docPartBody>
    </w:docPart>
    <w:docPart>
      <w:docPartPr>
        <w:name w:val="AC07DFA85AB74687BD03C916095C0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4FA13-A0F6-43D0-8EA6-B390E836C246}"/>
      </w:docPartPr>
      <w:docPartBody>
        <w:p w:rsidR="006167A2" w:rsidRDefault="008E3618" w:rsidP="00965D17">
          <w:r>
            <w:t>To get started right away, just click any placeholder text (such as this) and start typing to replace it with your own.</w:t>
          </w:r>
        </w:p>
        <w:p w:rsidR="006167A2" w:rsidRDefault="008E3618" w:rsidP="00965D17">
          <w:r>
            <w:t xml:space="preserve">Want to insert a picture from your files or add a shape, text box, or table? You got it! On the Insert tab of the ribbon, just click the option you need. </w:t>
          </w:r>
        </w:p>
        <w:p w:rsidR="00000000" w:rsidRDefault="008E3618">
          <w:pPr>
            <w:pStyle w:val="AC07DFA85AB74687BD03C916095C0459"/>
          </w:pPr>
          <w:r>
            <w:t xml:space="preserve">Find even more easy-to-use tools on the Insert tab, such as to add a hyperlink, insert a comment, or </w:t>
          </w:r>
          <w:r>
            <w:t>add automatic page numbering.</w:t>
          </w:r>
        </w:p>
      </w:docPartBody>
    </w:docPart>
    <w:docPart>
      <w:docPartPr>
        <w:name w:val="FE7E780A255B4D63BA334C008E5C4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257CD-1EDF-45DA-8E73-289318D5798A}"/>
      </w:docPartPr>
      <w:docPartBody>
        <w:p w:rsidR="00000000" w:rsidRDefault="008E3618">
          <w:pPr>
            <w:pStyle w:val="FE7E780A255B4D63BA334C008E5C44F0"/>
          </w:pPr>
          <w:r>
            <w:t>Sincerely</w:t>
          </w:r>
        </w:p>
      </w:docPartBody>
    </w:docPart>
    <w:docPart>
      <w:docPartPr>
        <w:name w:val="2774D5507EFB481DAAB6591193AD7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3893E-1213-432E-8F9B-CD43F0AA0611}"/>
      </w:docPartPr>
      <w:docPartBody>
        <w:p w:rsidR="00000000" w:rsidRDefault="008E3618">
          <w:pPr>
            <w:pStyle w:val="2774D5507EFB481DAAB6591193AD7EF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18"/>
    <w:rsid w:val="008E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77AB36056F4DC59DBA6C6A5845F7BC">
    <w:name w:val="0477AB36056F4DC59DBA6C6A5845F7BC"/>
  </w:style>
  <w:style w:type="paragraph" w:customStyle="1" w:styleId="6F08F82C62D3465FA37DF57662EDAFAE">
    <w:name w:val="6F08F82C62D3465FA37DF57662EDAFAE"/>
  </w:style>
  <w:style w:type="paragraph" w:customStyle="1" w:styleId="F8972B8727964459A7F248C179A34233">
    <w:name w:val="F8972B8727964459A7F248C179A34233"/>
  </w:style>
  <w:style w:type="paragraph" w:customStyle="1" w:styleId="B000F3F2F29C4782AD2B3B8F56050CA8">
    <w:name w:val="B000F3F2F29C4782AD2B3B8F56050CA8"/>
  </w:style>
  <w:style w:type="paragraph" w:customStyle="1" w:styleId="1493AD9AC5EA432EB6D7A445C96B9FB5">
    <w:name w:val="1493AD9AC5EA432EB6D7A445C96B9FB5"/>
  </w:style>
  <w:style w:type="paragraph" w:customStyle="1" w:styleId="5D4CFA2C345E4244BDF9B1215B7A3320">
    <w:name w:val="5D4CFA2C345E4244BDF9B1215B7A3320"/>
  </w:style>
  <w:style w:type="paragraph" w:customStyle="1" w:styleId="ADA8E1D18043442F958417D3FCE0F93C">
    <w:name w:val="ADA8E1D18043442F958417D3FCE0F93C"/>
  </w:style>
  <w:style w:type="paragraph" w:customStyle="1" w:styleId="2DF15F4FBA22479DAB5027FC00FBC6F2">
    <w:name w:val="2DF15F4FBA22479DAB5027FC00FBC6F2"/>
  </w:style>
  <w:style w:type="paragraph" w:customStyle="1" w:styleId="CB411D8130904A33B5494D24DF6F42CD">
    <w:name w:val="CB411D8130904A33B5494D24DF6F42CD"/>
  </w:style>
  <w:style w:type="paragraph" w:customStyle="1" w:styleId="4D68EDB50ABB4BFB92422DB68978137E">
    <w:name w:val="4D68EDB50ABB4BFB92422DB68978137E"/>
  </w:style>
  <w:style w:type="paragraph" w:customStyle="1" w:styleId="AC07DFA85AB74687BD03C916095C0459">
    <w:name w:val="AC07DFA85AB74687BD03C916095C0459"/>
  </w:style>
  <w:style w:type="paragraph" w:customStyle="1" w:styleId="FE7E780A255B4D63BA334C008E5C44F0">
    <w:name w:val="FE7E780A255B4D63BA334C008E5C44F0"/>
  </w:style>
  <w:style w:type="paragraph" w:customStyle="1" w:styleId="2774D5507EFB481DAAB6591193AD7EF2">
    <w:name w:val="2774D5507EFB481DAAB6591193AD7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Xbudi</dc:creator>
  <cp:keywords/>
  <dc:description/>
  <cp:lastModifiedBy>xbudi</cp:lastModifiedBy>
  <cp:revision>2</cp:revision>
  <cp:lastPrinted>2018-12-29T07:16:00Z</cp:lastPrinted>
  <dcterms:created xsi:type="dcterms:W3CDTF">2018-12-29T07:13:00Z</dcterms:created>
  <dcterms:modified xsi:type="dcterms:W3CDTF">2018-12-29T07:16:00Z</dcterms:modified>
</cp:coreProperties>
</file>